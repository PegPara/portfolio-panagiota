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C0BBDC" w:themeColor="text1" w:themeTint="3F"/>
  <w:body>
    <w:p w:rsidR="005F2821" w:rsidRDefault="005F2821" w:rsidP="00885C53">
      <w:pPr>
        <w:spacing w:before="0"/>
        <w:ind w:left="0"/>
        <w:jc w:val="center"/>
        <w:rPr>
          <w:noProof/>
          <w:sz w:val="72"/>
          <w:szCs w:val="72"/>
          <w:lang w:eastAsia="el-GR"/>
        </w:rPr>
      </w:pPr>
      <w:r w:rsidRPr="00885C53">
        <w:rPr>
          <w:noProof/>
          <w:sz w:val="72"/>
          <w:szCs w:val="72"/>
          <w:lang w:eastAsia="el-GR"/>
        </w:rPr>
        <w:drawing>
          <wp:anchor distT="0" distB="0" distL="114300" distR="114300" simplePos="0" relativeHeight="251658240" behindDoc="1" locked="0" layoutInCell="1" allowOverlap="1" wp14:anchorId="145106A2" wp14:editId="0378324D">
            <wp:simplePos x="0" y="0"/>
            <wp:positionH relativeFrom="margin">
              <wp:align>left</wp:align>
            </wp:positionH>
            <wp:positionV relativeFrom="paragraph">
              <wp:posOffset>-242570</wp:posOffset>
            </wp:positionV>
            <wp:extent cx="7772400" cy="10706100"/>
            <wp:effectExtent l="0" t="0" r="0" b="0"/>
            <wp:wrapNone/>
            <wp:docPr id="18" name="Εικόνα 18" descr="χρωματισμένο φόντο με αφηρημένα σχέδια φτερώ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04-12. 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85C53">
        <w:rPr>
          <w:noProof/>
          <w:sz w:val="72"/>
          <w:szCs w:val="72"/>
          <w:lang w:eastAsia="el-GR"/>
        </w:rPr>
        <w:t xml:space="preserve">                                                                                                                                          </w:t>
      </w:r>
    </w:p>
    <w:p w:rsidR="005F2821" w:rsidRPr="005F2821" w:rsidRDefault="00885C53" w:rsidP="00885C53">
      <w:pPr>
        <w:spacing w:before="0"/>
        <w:ind w:left="0"/>
        <w:jc w:val="center"/>
        <w:rPr>
          <w:i/>
          <w:noProof/>
          <w:color w:val="1F1F3A" w:themeColor="accent6" w:themeShade="80"/>
          <w:sz w:val="96"/>
          <w:szCs w:val="96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5F2821">
        <w:rPr>
          <w:i/>
          <w:noProof/>
          <w:color w:val="1F1F3A" w:themeColor="accent6" w:themeShade="80"/>
          <w:sz w:val="96"/>
          <w:szCs w:val="96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ΙΔΙΑΙΤΕΡΑ</w:t>
      </w:r>
    </w:p>
    <w:p w:rsidR="00024B92" w:rsidRDefault="00885C53" w:rsidP="005F2821">
      <w:pPr>
        <w:spacing w:before="0"/>
        <w:ind w:left="0"/>
        <w:jc w:val="center"/>
        <w:rPr>
          <w:i/>
          <w:noProof/>
          <w:color w:val="1F1F3A" w:themeColor="accent6" w:themeShade="80"/>
          <w:sz w:val="96"/>
          <w:szCs w:val="96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5F2821">
        <w:rPr>
          <w:i/>
          <w:noProof/>
          <w:color w:val="1F1F3A" w:themeColor="accent6" w:themeShade="80"/>
          <w:sz w:val="96"/>
          <w:szCs w:val="96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ΜΑΘΗΜΑΤΑ</w:t>
      </w:r>
    </w:p>
    <w:p w:rsidR="005F2821" w:rsidRDefault="005F2821" w:rsidP="005F2821">
      <w:pPr>
        <w:spacing w:before="0"/>
        <w:ind w:left="0"/>
        <w:jc w:val="center"/>
        <w:rPr>
          <w:i/>
          <w:noProof/>
          <w:color w:val="1F1F3A" w:themeColor="accent6" w:themeShade="80"/>
          <w:sz w:val="96"/>
          <w:szCs w:val="96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</w:p>
    <w:p w:rsidR="006F1023" w:rsidRDefault="006F1023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5F2821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Φιλολογικά μαθήματα </w:t>
      </w:r>
    </w:p>
    <w:p w:rsidR="005F2821" w:rsidRDefault="006F1023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Σ</w:t>
      </w:r>
      <w:r w:rsidR="005F2821" w:rsidRPr="005F2821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ε Μαθητές </w:t>
      </w:r>
      <w:r w:rsidR="005F2821" w:rsidRPr="005F2821"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ΓΥΜΝΑΣΙΟΥ</w:t>
      </w:r>
      <w:r w:rsidRPr="006F1023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 </w:t>
      </w:r>
      <w:r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!</w:t>
      </w:r>
    </w:p>
    <w:p w:rsidR="0038073C" w:rsidRPr="000C2F5A" w:rsidRDefault="0038073C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38073C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 </w:t>
      </w:r>
      <w:r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ΧΑΛΑΝΔΡΙ</w:t>
      </w:r>
      <w:r w:rsidR="000C2F5A" w:rsidRPr="000C2F5A"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-</w:t>
      </w:r>
      <w:r w:rsidR="000C2F5A"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ΒΡΙΛΗΣΣΙΑ</w:t>
      </w:r>
    </w:p>
    <w:p w:rsidR="005F2821" w:rsidRPr="005F2821" w:rsidRDefault="005F2821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</w:p>
    <w:p w:rsidR="005F2821" w:rsidRPr="000C2F5A" w:rsidRDefault="0038073C" w:rsidP="0038073C">
      <w:pPr>
        <w:spacing w:before="0"/>
        <w:ind w:left="0"/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0C2F5A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         </w:t>
      </w:r>
      <w:r w:rsidRPr="000C2F5A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ab/>
      </w:r>
      <w:r w:rsidRPr="000C2F5A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ab/>
      </w:r>
      <w:r w:rsidR="005F2821" w:rsidRPr="005F2821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ΤΗΛ</w:t>
      </w:r>
      <w:r w:rsidR="005F2821" w:rsidRPr="000C2F5A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. 6947575930</w:t>
      </w:r>
    </w:p>
    <w:p w:rsidR="00CB38CA" w:rsidRPr="000C2F5A" w:rsidRDefault="005F2821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5F2821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e</w:t>
      </w:r>
      <w:r w:rsidRPr="000C2F5A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-</w:t>
      </w:r>
      <w:r w:rsidRPr="005F2821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mail</w:t>
      </w:r>
      <w:r w:rsidRPr="000C2F5A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: </w:t>
      </w:r>
      <w:r w:rsidRPr="005F2821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elenpara</w:t>
      </w:r>
      <w:r w:rsidRPr="000C2F5A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75@</w:t>
      </w:r>
      <w:r w:rsidRPr="005F2821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gmail</w:t>
      </w:r>
      <w:r w:rsidRPr="000C2F5A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.</w:t>
      </w:r>
      <w:r w:rsidRPr="005F2821"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com</w:t>
      </w:r>
    </w:p>
    <w:p w:rsidR="00CB38CA" w:rsidRPr="000C2F5A" w:rsidRDefault="00CB38CA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</w:p>
    <w:p w:rsidR="00916F77" w:rsidRPr="000C2F5A" w:rsidRDefault="00916F77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</w:p>
    <w:p w:rsidR="00916F77" w:rsidRPr="000C2F5A" w:rsidRDefault="00916F77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</w:p>
    <w:p w:rsidR="00916F77" w:rsidRPr="000C2F5A" w:rsidRDefault="00916F77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</w:p>
    <w:p w:rsidR="00916F77" w:rsidRPr="000C2F5A" w:rsidRDefault="00916F77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val="en-US"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885C53">
        <w:rPr>
          <w:noProof/>
          <w:sz w:val="72"/>
          <w:szCs w:val="72"/>
          <w:lang w:eastAsia="el-GR"/>
        </w:rPr>
        <w:lastRenderedPageBreak/>
        <w:drawing>
          <wp:anchor distT="0" distB="0" distL="114300" distR="114300" simplePos="0" relativeHeight="251660288" behindDoc="1" locked="0" layoutInCell="1" allowOverlap="1" wp14:anchorId="4EA62475" wp14:editId="56D16CE7">
            <wp:simplePos x="0" y="0"/>
            <wp:positionH relativeFrom="margin">
              <wp:align>left</wp:align>
            </wp:positionH>
            <wp:positionV relativeFrom="paragraph">
              <wp:posOffset>-241935</wp:posOffset>
            </wp:positionV>
            <wp:extent cx="7772400" cy="10706100"/>
            <wp:effectExtent l="0" t="0" r="0" b="0"/>
            <wp:wrapNone/>
            <wp:docPr id="1" name="Εικόνα 1" descr="χρωματισμένο φόντο με αφηρημένα σχέδια φτερώ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04-12. 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70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16F77" w:rsidRPr="00902E79" w:rsidRDefault="00916F77" w:rsidP="00916F77">
      <w:pPr>
        <w:spacing w:before="0"/>
        <w:ind w:left="0"/>
        <w:jc w:val="center"/>
        <w:rPr>
          <w:i/>
          <w:noProof/>
          <w:color w:val="1F1F3A" w:themeColor="accent6" w:themeShade="80"/>
          <w:sz w:val="96"/>
          <w:szCs w:val="96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902E79">
        <w:rPr>
          <w:i/>
          <w:noProof/>
          <w:color w:val="1F1F3A" w:themeColor="accent6" w:themeShade="80"/>
          <w:sz w:val="96"/>
          <w:szCs w:val="96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ΙΔΙΑΙΤΕΡΑ</w:t>
      </w:r>
    </w:p>
    <w:p w:rsidR="00916F77" w:rsidRPr="00902E79" w:rsidRDefault="00916F77" w:rsidP="00916F77">
      <w:pPr>
        <w:spacing w:before="0"/>
        <w:ind w:left="0"/>
        <w:jc w:val="center"/>
        <w:rPr>
          <w:i/>
          <w:noProof/>
          <w:color w:val="1F1F3A" w:themeColor="accent6" w:themeShade="80"/>
          <w:sz w:val="96"/>
          <w:szCs w:val="96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902E79">
        <w:rPr>
          <w:i/>
          <w:noProof/>
          <w:color w:val="1F1F3A" w:themeColor="accent6" w:themeShade="80"/>
          <w:sz w:val="96"/>
          <w:szCs w:val="96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ΜΑΘΗΜΑΤΑ</w:t>
      </w:r>
    </w:p>
    <w:p w:rsidR="00916F77" w:rsidRPr="00916F77" w:rsidRDefault="00916F77" w:rsidP="00916F77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</w:p>
    <w:p w:rsidR="00916F77" w:rsidRPr="00916F77" w:rsidRDefault="00916F77" w:rsidP="00916F77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916F77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Φιλολογικά μαθήματα </w:t>
      </w:r>
    </w:p>
    <w:p w:rsidR="00916F77" w:rsidRPr="00916F77" w:rsidRDefault="00916F77" w:rsidP="00916F77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916F77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Σε Μαθητές </w:t>
      </w:r>
      <w:r w:rsidRPr="00902E79"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ΓΥΜΝΑΣΙΟΥ</w:t>
      </w:r>
      <w:r w:rsidRPr="00916F77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 !</w:t>
      </w:r>
    </w:p>
    <w:p w:rsidR="00916F77" w:rsidRPr="00902E79" w:rsidRDefault="00916F77" w:rsidP="00916F77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916F77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 </w:t>
      </w:r>
      <w:r w:rsidRPr="00902E79"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ΧΑΛΑΝΔΡΙ</w:t>
      </w:r>
      <w:r w:rsidR="000C2F5A">
        <w:rPr>
          <w:noProof/>
          <w:color w:val="1F1F3A" w:themeColor="accent6" w:themeShade="80"/>
          <w:sz w:val="72"/>
          <w:szCs w:val="72"/>
          <w:u w:val="single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-ΒΡΙΛΗΣΣΙΑ</w:t>
      </w:r>
      <w:bookmarkStart w:id="0" w:name="_GoBack"/>
      <w:bookmarkEnd w:id="0"/>
    </w:p>
    <w:p w:rsidR="00916F77" w:rsidRPr="00916F77" w:rsidRDefault="00916F77" w:rsidP="00916F77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</w:p>
    <w:p w:rsidR="00916F77" w:rsidRPr="00916F77" w:rsidRDefault="00916F77" w:rsidP="00916F77">
      <w:pPr>
        <w:spacing w:before="0"/>
        <w:ind w:left="0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              </w:t>
      </w:r>
      <w:r w:rsidRPr="00916F77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ΤΗΛ. 6947575930</w:t>
      </w:r>
    </w:p>
    <w:p w:rsidR="00CB38CA" w:rsidRDefault="00916F77" w:rsidP="00916F77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  <w:r w:rsidRPr="00916F77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>e-mail: elenpara75@gmail.com</w:t>
      </w:r>
    </w:p>
    <w:p w:rsidR="00CB38CA" w:rsidRDefault="00CB38CA" w:rsidP="005F2821">
      <w:pPr>
        <w:spacing w:before="0"/>
        <w:ind w:left="0"/>
        <w:jc w:val="center"/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</w:pPr>
    </w:p>
    <w:p w:rsidR="005F2821" w:rsidRPr="0038073C" w:rsidRDefault="005F2821" w:rsidP="005F2821">
      <w:pPr>
        <w:spacing w:before="0"/>
        <w:ind w:left="0"/>
        <w:jc w:val="center"/>
        <w:rPr>
          <w:noProof/>
          <w:sz w:val="72"/>
          <w:szCs w:val="72"/>
          <w:lang w:eastAsia="el-GR"/>
        </w:rPr>
      </w:pPr>
      <w:r w:rsidRPr="0038073C">
        <w:rPr>
          <w:noProof/>
          <w:color w:val="1F1F3A" w:themeColor="accent6" w:themeShade="80"/>
          <w:sz w:val="72"/>
          <w:szCs w:val="72"/>
          <w:lang w:eastAsia="el-GR"/>
          <w14:glow w14:rad="101600">
            <w14:srgbClr w14:val="FFCDE6">
              <w14:alpha w14:val="40000"/>
            </w14:srgbClr>
          </w14:glow>
          <w14:shadow w14:blurRad="50800" w14:dist="38100" w14:dir="16200000" w14:sx="100000" w14:sy="100000" w14:kx="0" w14:ky="0" w14:algn="b">
            <w14:srgbClr w14:val="000000">
              <w14:alpha w14:val="60000"/>
            </w14:srgbClr>
          </w14:shadow>
        </w:rPr>
        <w:t xml:space="preserve"> </w:t>
      </w:r>
    </w:p>
    <w:sectPr w:rsidR="005F2821" w:rsidRPr="0038073C" w:rsidSect="001B4271">
      <w:headerReference w:type="default" r:id="rId8"/>
      <w:pgSz w:w="11907" w:h="16839" w:code="9"/>
      <w:pgMar w:top="0" w:right="0" w:bottom="0" w:left="0" w:header="0" w:footer="0" w:gutter="0"/>
      <w:cols w:space="720"/>
      <w:docGrid w:linePitch="4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0C2D" w:rsidRDefault="00CB0C2D">
      <w:pPr>
        <w:spacing w:before="0"/>
      </w:pPr>
      <w:r>
        <w:separator/>
      </w:r>
    </w:p>
  </w:endnote>
  <w:endnote w:type="continuationSeparator" w:id="0">
    <w:p w:rsidR="00CB0C2D" w:rsidRDefault="00CB0C2D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Schoolbook">
    <w:panose1 w:val="02040604050505020304"/>
    <w:charset w:val="A1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0C2D" w:rsidRDefault="00CB0C2D">
      <w:pPr>
        <w:spacing w:before="0"/>
      </w:pPr>
      <w:r>
        <w:separator/>
      </w:r>
    </w:p>
  </w:footnote>
  <w:footnote w:type="continuationSeparator" w:id="0">
    <w:p w:rsidR="00CB0C2D" w:rsidRDefault="00CB0C2D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08C9" w:rsidRDefault="004008C9" w:rsidP="004008C9">
    <w:pPr>
      <w:pStyle w:val="a6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C53"/>
    <w:rsid w:val="00007C6F"/>
    <w:rsid w:val="00013F16"/>
    <w:rsid w:val="00024B92"/>
    <w:rsid w:val="0003383B"/>
    <w:rsid w:val="000C2F5A"/>
    <w:rsid w:val="001165B3"/>
    <w:rsid w:val="001210CA"/>
    <w:rsid w:val="001B4271"/>
    <w:rsid w:val="002D3176"/>
    <w:rsid w:val="0038073C"/>
    <w:rsid w:val="003B2720"/>
    <w:rsid w:val="003E6DF0"/>
    <w:rsid w:val="004008C9"/>
    <w:rsid w:val="004650EC"/>
    <w:rsid w:val="005325F0"/>
    <w:rsid w:val="005F2821"/>
    <w:rsid w:val="00614495"/>
    <w:rsid w:val="00673C5F"/>
    <w:rsid w:val="006B609A"/>
    <w:rsid w:val="006F1023"/>
    <w:rsid w:val="00715CEC"/>
    <w:rsid w:val="00723AA3"/>
    <w:rsid w:val="00885C53"/>
    <w:rsid w:val="00902E79"/>
    <w:rsid w:val="00916F77"/>
    <w:rsid w:val="00A51113"/>
    <w:rsid w:val="00AF300E"/>
    <w:rsid w:val="00C141BF"/>
    <w:rsid w:val="00CA580F"/>
    <w:rsid w:val="00CB0C2D"/>
    <w:rsid w:val="00CB38CA"/>
    <w:rsid w:val="00D85786"/>
    <w:rsid w:val="00E753E5"/>
    <w:rsid w:val="00EC396E"/>
    <w:rsid w:val="00EE4221"/>
    <w:rsid w:val="00F93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D8CFEF8-9DEC-4F77-ABB4-0F59F0EBF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l-GR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1">
    <w:name w:val="heading 1"/>
    <w:basedOn w:val="a"/>
    <w:next w:val="a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2">
    <w:name w:val="heading 2"/>
    <w:basedOn w:val="a"/>
    <w:next w:val="a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3">
    <w:name w:val="heading 3"/>
    <w:basedOn w:val="a"/>
    <w:next w:val="a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Placeholder Text"/>
    <w:basedOn w:val="a0"/>
    <w:uiPriority w:val="99"/>
    <w:semiHidden/>
    <w:rPr>
      <w:color w:val="808080"/>
    </w:rPr>
  </w:style>
  <w:style w:type="character" w:styleId="a5">
    <w:name w:val="Subtle Emphasis"/>
    <w:basedOn w:val="a0"/>
    <w:uiPriority w:val="19"/>
    <w:semiHidden/>
    <w:unhideWhenUsed/>
    <w:qFormat/>
    <w:rPr>
      <w:i/>
      <w:iCs/>
      <w:color w:val="A1810D" w:themeColor="accent1" w:themeShade="80"/>
    </w:rPr>
  </w:style>
  <w:style w:type="paragraph" w:styleId="a6">
    <w:name w:val="header"/>
    <w:basedOn w:val="a"/>
    <w:link w:val="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Char">
    <w:name w:val="Κεφαλίδα Char"/>
    <w:basedOn w:val="a0"/>
    <w:link w:val="a6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a7">
    <w:name w:val="footer"/>
    <w:basedOn w:val="a"/>
    <w:link w:val="Char0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Char0">
    <w:name w:val="Υποσέλιδο Char"/>
    <w:basedOn w:val="a0"/>
    <w:link w:val="a7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a8">
    <w:name w:val="Balloon Text"/>
    <w:basedOn w:val="a"/>
    <w:link w:val="Char1"/>
    <w:uiPriority w:val="99"/>
    <w:semiHidden/>
    <w:unhideWhenUsed/>
    <w:rsid w:val="001B4271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Char1">
    <w:name w:val="Κείμενο πλαισίου Char"/>
    <w:basedOn w:val="a0"/>
    <w:link w:val="a8"/>
    <w:uiPriority w:val="99"/>
    <w:semiHidden/>
    <w:rsid w:val="001B4271"/>
    <w:rPr>
      <w:rFonts w:ascii="Segoe UI" w:hAnsi="Segoe UI" w:cs="Segoe UI"/>
      <w:b/>
      <w:bCs/>
      <w:color w:val="3A3363" w:themeColor="text2"/>
      <w:sz w:val="18"/>
      <w:szCs w:val="18"/>
    </w:rPr>
  </w:style>
  <w:style w:type="character" w:styleId="-">
    <w:name w:val="Hyperlink"/>
    <w:basedOn w:val="a0"/>
    <w:uiPriority w:val="99"/>
    <w:unhideWhenUsed/>
    <w:rsid w:val="00CB38CA"/>
    <w:rPr>
      <w:color w:val="ECBE18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ana\AppData\Roaming\Microsoft\&#928;&#961;&#972;&#964;&#965;&#960;&#945;\&#934;&#941;&#953;&#947;%20&#946;&#959;&#955;&#940;&#957;%20&#947;&#953;&#945;%20&#960;&#961;&#972;&#963;&#954;&#955;&#951;&#963;&#951;%20&#963;&#949;%20&#960;&#940;&#961;&#964;&#953;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Schoolbook">
      <a:majorFont>
        <a:latin typeface="Century Schoolbook" panose="02040604050505020304"/>
        <a:ea typeface=""/>
        <a:cs typeface=""/>
        <a:font script="Jpan" typeface="ＭＳ Ｐ明朝"/>
        <a:font script="Hang" typeface="휴먼매직체"/>
        <a:font script="Hans" typeface="华文楷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Ｐ明朝"/>
        <a:font script="Hang" typeface="휴먼매직체"/>
        <a:font script="Hans" typeface="宋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9F2ED-F03C-49B5-85B7-87D48989B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Φέιγ βολάν για πρόσκληση σε πάρτι</Template>
  <TotalTime>44</TotalTime>
  <Pages>2</Pages>
  <Words>67</Words>
  <Characters>367</Characters>
  <Application>Microsoft Office Word</Application>
  <DocSecurity>0</DocSecurity>
  <Lines>3</Lines>
  <Paragraphs>1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Eleana</dc:creator>
  <cp:lastModifiedBy>Eleana</cp:lastModifiedBy>
  <cp:revision>10</cp:revision>
  <cp:lastPrinted>2022-07-14T20:15:00Z</cp:lastPrinted>
  <dcterms:created xsi:type="dcterms:W3CDTF">2022-07-14T18:28:00Z</dcterms:created>
  <dcterms:modified xsi:type="dcterms:W3CDTF">2023-09-22T15:39:00Z</dcterms:modified>
</cp:coreProperties>
</file>